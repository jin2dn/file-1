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6A0A" w:rsidRDefault="001F6A0A"/>
        <w:tbl>
          <w:tblPr>
            <w:tblpPr w:leftFromText="187" w:rightFromText="187" w:bottomFromText="720" w:vertAnchor="page" w:horzAnchor="margin" w:tblpXSpec="center" w:tblpY="4666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58724C" w:rsidTr="0058724C">
            <w:tc>
              <w:tcPr>
                <w:tcW w:w="9022" w:type="dxa"/>
              </w:tcPr>
              <w:sdt>
                <w:sdtPr>
                  <w:rPr>
                    <w:sz w:val="96"/>
                  </w:rPr>
                  <w:alias w:val="제목"/>
                  <w:id w:val="-308007970"/>
                  <w:placeholder>
                    <w:docPart w:val="6746E207F9704C4099E62A74041A531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8724C" w:rsidRDefault="0058724C" w:rsidP="0058724C">
                    <w:pPr>
                      <w:pStyle w:val="a3"/>
                      <w:jc w:val="center"/>
                      <w:rPr>
                        <w:sz w:val="96"/>
                      </w:rPr>
                    </w:pPr>
                    <w:r w:rsidRPr="00864745">
                      <w:rPr>
                        <w:rFonts w:hint="eastAsia"/>
                        <w:sz w:val="96"/>
                      </w:rPr>
                      <w:t xml:space="preserve">HTML5 </w:t>
                    </w:r>
                    <w:r w:rsidRPr="00864745">
                      <w:rPr>
                        <w:rFonts w:hint="eastAsia"/>
                        <w:sz w:val="96"/>
                      </w:rPr>
                      <w:t>태그</w:t>
                    </w:r>
                    <w:r w:rsidRPr="00864745">
                      <w:rPr>
                        <w:rFonts w:hint="eastAsia"/>
                        <w:sz w:val="96"/>
                      </w:rPr>
                      <w:t xml:space="preserve"> </w:t>
                    </w:r>
                    <w:r w:rsidRPr="00864745">
                      <w:rPr>
                        <w:rFonts w:hint="eastAsia"/>
                        <w:sz w:val="96"/>
                      </w:rPr>
                      <w:t>기본</w:t>
                    </w:r>
                  </w:p>
                </w:sdtContent>
              </w:sdt>
            </w:tc>
          </w:tr>
          <w:tr w:rsidR="0058724C" w:rsidTr="0058724C">
            <w:tc>
              <w:tcPr>
                <w:tcW w:w="0" w:type="auto"/>
                <w:vAlign w:val="bottom"/>
              </w:tcPr>
              <w:p w:rsidR="0058724C" w:rsidRDefault="0058724C" w:rsidP="0058724C">
                <w:pPr>
                  <w:pStyle w:val="a4"/>
                  <w:jc w:val="center"/>
                  <w:rPr>
                    <w:sz w:val="36"/>
                    <w:szCs w:val="36"/>
                  </w:rPr>
                </w:pPr>
              </w:p>
            </w:tc>
          </w:tr>
          <w:tr w:rsidR="0058724C" w:rsidTr="0058724C">
            <w:tc>
              <w:tcPr>
                <w:tcW w:w="0" w:type="auto"/>
                <w:vAlign w:val="bottom"/>
              </w:tcPr>
              <w:p w:rsidR="0058724C" w:rsidRDefault="0058724C" w:rsidP="0058724C"/>
            </w:tc>
          </w:tr>
          <w:tr w:rsidR="0058724C" w:rsidTr="0058724C">
            <w:tc>
              <w:tcPr>
                <w:tcW w:w="0" w:type="auto"/>
                <w:vAlign w:val="bottom"/>
              </w:tcPr>
              <w:p w:rsidR="0058724C" w:rsidRDefault="0058724C" w:rsidP="0058724C">
                <w:pPr>
                  <w:jc w:val="center"/>
                </w:pPr>
              </w:p>
            </w:tc>
          </w:tr>
          <w:tr w:rsidR="0058724C" w:rsidTr="0058724C">
            <w:tc>
              <w:tcPr>
                <w:tcW w:w="0" w:type="auto"/>
                <w:vAlign w:val="bottom"/>
              </w:tcPr>
              <w:p w:rsidR="0058724C" w:rsidRDefault="0058724C" w:rsidP="0058724C">
                <w:pPr>
                  <w:jc w:val="center"/>
                  <w:rPr>
                    <w:rFonts w:hint="eastAsia"/>
                  </w:rPr>
                </w:pPr>
              </w:p>
            </w:tc>
          </w:tr>
        </w:tbl>
        <w:p w:rsidR="001F6A0A" w:rsidRDefault="00AD21BF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제목"/>
        <w:id w:val="598529223"/>
        <w:placeholder>
          <w:docPart w:val="2FF90556E615444D99D58BD28D8C8D6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6A0A" w:rsidRDefault="00864745">
          <w:pPr>
            <w:pStyle w:val="a3"/>
          </w:pPr>
          <w:r>
            <w:rPr>
              <w:rFonts w:hint="eastAsia"/>
            </w:rPr>
            <w:t xml:space="preserve">HTML5 </w:t>
          </w:r>
          <w:r>
            <w:rPr>
              <w:rFonts w:hint="eastAsia"/>
            </w:rPr>
            <w:t>태그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기본</w:t>
          </w:r>
        </w:p>
      </w:sdtContent>
    </w:sdt>
    <w:p w:rsidR="001F6A0A" w:rsidRDefault="00E700EB">
      <w:pPr>
        <w:pStyle w:val="a4"/>
      </w:pPr>
      <w:sdt>
        <w:sdtPr>
          <w:alias w:val="부제"/>
          <w:id w:val="-723052804"/>
          <w:placeholder>
            <w:docPart w:val="CE858ED3167E4957A441ADE2600C0CD9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Pr="00E700EB">
            <w:rPr>
              <w:rFonts w:hint="eastAsia"/>
            </w:rPr>
            <w:t>HTML5</w:t>
          </w:r>
          <w:r w:rsidRPr="00E700EB">
            <w:rPr>
              <w:rFonts w:hint="eastAsia"/>
            </w:rPr>
            <w:t>를</w:t>
          </w:r>
          <w:r w:rsidRPr="00E700EB">
            <w:rPr>
              <w:rFonts w:hint="eastAsia"/>
            </w:rPr>
            <w:t xml:space="preserve"> </w:t>
          </w:r>
          <w:r w:rsidRPr="00E700EB">
            <w:rPr>
              <w:rFonts w:hint="eastAsia"/>
            </w:rPr>
            <w:t>공부하려면</w:t>
          </w:r>
          <w:r w:rsidRPr="00E700EB">
            <w:rPr>
              <w:rFonts w:hint="eastAsia"/>
            </w:rPr>
            <w:t xml:space="preserve"> </w:t>
          </w:r>
          <w:r w:rsidRPr="00E700EB">
            <w:rPr>
              <w:rFonts w:hint="eastAsia"/>
            </w:rPr>
            <w:t>알아야</w:t>
          </w:r>
          <w:r w:rsidRPr="00E700EB">
            <w:rPr>
              <w:rFonts w:hint="eastAsia"/>
            </w:rPr>
            <w:t xml:space="preserve"> </w:t>
          </w:r>
          <w:r w:rsidRPr="00E700EB">
            <w:rPr>
              <w:rFonts w:hint="eastAsia"/>
            </w:rPr>
            <w:t>하는</w:t>
          </w:r>
          <w:r w:rsidRPr="00E700EB">
            <w:rPr>
              <w:rFonts w:hint="eastAsia"/>
            </w:rPr>
            <w:t xml:space="preserve"> </w:t>
          </w:r>
          <w:r w:rsidRPr="00E700EB">
            <w:rPr>
              <w:rFonts w:hint="eastAsia"/>
            </w:rPr>
            <w:t>용어</w:t>
          </w:r>
          <w:r w:rsidRPr="00E700EB">
            <w:rPr>
              <w:rFonts w:hint="eastAsia"/>
            </w:rPr>
            <w:t xml:space="preserve"> : </w:t>
          </w:r>
          <w:r w:rsidRPr="00E700EB">
            <w:rPr>
              <w:rFonts w:hint="eastAsia"/>
            </w:rPr>
            <w:t>태그</w:t>
          </w:r>
          <w:r w:rsidRPr="00E700EB">
            <w:rPr>
              <w:rFonts w:hint="eastAsia"/>
            </w:rPr>
            <w:t xml:space="preserve">(Tag), </w:t>
          </w:r>
          <w:r w:rsidRPr="00E700EB">
            <w:rPr>
              <w:rFonts w:hint="eastAsia"/>
            </w:rPr>
            <w:t>요소</w:t>
          </w:r>
          <w:r w:rsidRPr="00E700EB">
            <w:rPr>
              <w:rFonts w:hint="eastAsia"/>
            </w:rPr>
            <w:t xml:space="preserve">(Element), </w:t>
          </w:r>
          <w:r w:rsidRPr="00E700EB">
            <w:rPr>
              <w:rFonts w:hint="eastAsia"/>
            </w:rPr>
            <w:t>속성</w:t>
          </w:r>
          <w:r w:rsidRPr="00E700EB">
            <w:rPr>
              <w:rFonts w:hint="eastAsia"/>
            </w:rPr>
            <w:t>(Attribute)</w:t>
          </w:r>
        </w:sdtContent>
      </w:sdt>
    </w:p>
    <w:p w:rsidR="00E700EB" w:rsidRDefault="00E700EB" w:rsidP="00E700EB">
      <w:pPr>
        <w:kinsoku w:val="0"/>
        <w:wordWrap w:val="0"/>
        <w:overflowPunct w:val="0"/>
        <w:spacing w:after="0" w:line="240" w:lineRule="auto"/>
        <w:textAlignment w:val="baseline"/>
        <w:rPr>
          <w:rFonts w:ascii="HY견고딕" w:eastAsia="HY견고딕" w:hAnsi="굴림"/>
          <w:color w:val="000000" w:themeColor="text1"/>
          <w:kern w:val="24"/>
          <w:sz w:val="48"/>
          <w:szCs w:val="48"/>
        </w:rPr>
      </w:pPr>
      <w:r w:rsidRPr="00E700EB">
        <w:rPr>
          <w:rFonts w:ascii="HY견고딕" w:eastAsia="HY견고딕" w:hAnsi="굴림" w:hint="eastAsia"/>
          <w:color w:val="000000" w:themeColor="text1"/>
          <w:kern w:val="24"/>
          <w:sz w:val="48"/>
          <w:szCs w:val="48"/>
        </w:rPr>
        <w:t>태그와 요소</w:t>
      </w:r>
    </w:p>
    <w:p w:rsidR="00000000" w:rsidRPr="00E700EB" w:rsidRDefault="00AD21BF" w:rsidP="00E700EB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HTML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페이지에서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객체를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만들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때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사용하는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것</w:t>
      </w:r>
    </w:p>
    <w:p w:rsidR="00000000" w:rsidRPr="00E700EB" w:rsidRDefault="00AD21BF" w:rsidP="00E700EB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시작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태그와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끝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태그의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사용법에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따른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구분</w:t>
      </w:r>
    </w:p>
    <w:p w:rsidR="00E700EB" w:rsidRPr="00E700EB" w:rsidRDefault="00E700EB" w:rsidP="00E700EB">
      <w:pPr>
        <w:kinsoku w:val="0"/>
        <w:wordWrap w:val="0"/>
        <w:overflowPunct w:val="0"/>
        <w:spacing w:after="0" w:line="240" w:lineRule="auto"/>
        <w:textAlignment w:val="baseline"/>
        <w:rPr>
          <w:rFonts w:ascii="HY견고딕" w:eastAsia="HY견고딕" w:hAnsi="굴림" w:hint="eastAsia"/>
          <w:color w:val="000000" w:themeColor="text1"/>
          <w:kern w:val="24"/>
          <w:sz w:val="48"/>
          <w:szCs w:val="48"/>
        </w:rPr>
      </w:pPr>
      <w:r w:rsidRPr="00E700EB">
        <w:rPr>
          <w:rFonts w:ascii="HY견고딕" w:eastAsia="HY견고딕" w:hAnsi="굴림" w:hint="eastAsia"/>
          <w:color w:val="000000" w:themeColor="text1"/>
          <w:kern w:val="24"/>
          <w:sz w:val="48"/>
          <w:szCs w:val="48"/>
        </w:rPr>
        <w:t>속성</w:t>
      </w:r>
    </w:p>
    <w:p w:rsidR="00000000" w:rsidRPr="00E700EB" w:rsidRDefault="00AD21BF" w:rsidP="00E700EB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태그에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추가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정보를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부여할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때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사용</w:t>
      </w:r>
    </w:p>
    <w:p w:rsidR="00000000" w:rsidRDefault="00AD21BF" w:rsidP="00E700EB">
      <w:pPr>
        <w:pStyle w:val="1"/>
        <w:rPr>
          <w:rFonts w:eastAsiaTheme="minorEastAsia"/>
          <w:sz w:val="22"/>
        </w:rPr>
      </w:pPr>
    </w:p>
    <w:p w:rsidR="00E700EB" w:rsidRDefault="00E700EB" w:rsidP="00E700EB"/>
    <w:p w:rsidR="00E700EB" w:rsidRPr="00E700EB" w:rsidRDefault="00E700EB" w:rsidP="00E700EB">
      <w:pPr>
        <w:rPr>
          <w:rFonts w:hint="eastAsia"/>
        </w:rPr>
      </w:pPr>
    </w:p>
    <w:p w:rsidR="001F6A0A" w:rsidRPr="00E700EB" w:rsidRDefault="00E700EB" w:rsidP="00E700EB">
      <w:pPr>
        <w:kinsoku w:val="0"/>
        <w:wordWrap w:val="0"/>
        <w:overflowPunct w:val="0"/>
        <w:spacing w:after="0" w:line="240" w:lineRule="auto"/>
        <w:textAlignment w:val="baseline"/>
        <w:rPr>
          <w:rFonts w:ascii="HY견고딕" w:eastAsia="HY견고딕" w:hAnsi="굴림"/>
          <w:color w:val="000000" w:themeColor="text1"/>
          <w:kern w:val="24"/>
          <w:sz w:val="48"/>
          <w:szCs w:val="48"/>
        </w:rPr>
      </w:pPr>
      <w:r w:rsidRPr="00E700EB">
        <w:rPr>
          <w:rFonts w:ascii="HY견고딕" w:eastAsia="HY견고딕" w:hAnsi="굴림" w:hint="eastAsia"/>
          <w:color w:val="000000" w:themeColor="text1"/>
          <w:kern w:val="24"/>
          <w:sz w:val="48"/>
          <w:szCs w:val="48"/>
        </w:rPr>
        <w:t>목록 태그</w:t>
      </w:r>
    </w:p>
    <w:p w:rsidR="00000000" w:rsidRDefault="00AD21BF" w:rsidP="00E700EB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목록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태그는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목록을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생성할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때에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사용하는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E700EB">
        <w:rPr>
          <w:rFonts w:ascii="굴림" w:eastAsia="굴림" w:hAnsi="굴림" w:cs="굴림" w:hint="eastAsia"/>
          <w:color w:val="660033"/>
          <w:sz w:val="48"/>
          <w:szCs w:val="24"/>
        </w:rPr>
        <w:t>태그</w:t>
      </w:r>
    </w:p>
    <w:p w:rsidR="00000000" w:rsidRPr="00284373" w:rsidRDefault="00AD21BF" w:rsidP="00284373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웹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페이지의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내비게이션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메뉴를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생성할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때에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자주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사용</w:t>
      </w:r>
    </w:p>
    <w:p w:rsidR="00284373" w:rsidRDefault="00284373" w:rsidP="00E700EB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>
        <w:rPr>
          <w:rFonts w:ascii="굴림" w:eastAsia="굴림" w:hAnsi="굴림" w:cs="굴림"/>
          <w:color w:val="660033"/>
          <w:sz w:val="48"/>
          <w:szCs w:val="24"/>
        </w:rPr>
        <w:t>ul, ol, li</w:t>
      </w:r>
    </w:p>
    <w:p w:rsidR="00284373" w:rsidRDefault="00284373" w:rsidP="00284373">
      <w:p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</w:p>
    <w:p w:rsidR="00284373" w:rsidRDefault="00284373" w:rsidP="00284373">
      <w:p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</w:p>
    <w:p w:rsidR="00284373" w:rsidRDefault="00284373" w:rsidP="00284373">
      <w:p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 w:hint="eastAsia"/>
          <w:color w:val="660033"/>
          <w:sz w:val="48"/>
          <w:szCs w:val="24"/>
        </w:rPr>
      </w:pPr>
    </w:p>
    <w:p w:rsidR="00284373" w:rsidRDefault="00284373" w:rsidP="00284373">
      <w:pPr>
        <w:kinsoku w:val="0"/>
        <w:wordWrap w:val="0"/>
        <w:overflowPunct w:val="0"/>
        <w:spacing w:after="0" w:line="240" w:lineRule="auto"/>
        <w:textAlignment w:val="baseline"/>
        <w:rPr>
          <w:rFonts w:ascii="HY견고딕" w:eastAsia="HY견고딕" w:hAnsi="굴림"/>
          <w:color w:val="000000" w:themeColor="text1"/>
          <w:kern w:val="24"/>
          <w:sz w:val="48"/>
          <w:szCs w:val="48"/>
        </w:rPr>
      </w:pPr>
      <w:r w:rsidRPr="00284373">
        <w:rPr>
          <w:rFonts w:ascii="HY견고딕" w:eastAsia="HY견고딕" w:hAnsi="굴림" w:hint="eastAsia"/>
          <w:color w:val="000000" w:themeColor="text1"/>
          <w:kern w:val="24"/>
          <w:sz w:val="48"/>
          <w:szCs w:val="48"/>
        </w:rPr>
        <w:lastRenderedPageBreak/>
        <w:t>입력 양식 태그</w:t>
      </w:r>
    </w:p>
    <w:p w:rsidR="00000000" w:rsidRDefault="00AD21BF" w:rsidP="00284373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입력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양식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태그는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서버와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통신하고자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사용한다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.</w:t>
      </w:r>
    </w:p>
    <w:p w:rsidR="00000000" w:rsidRPr="00284373" w:rsidRDefault="00AD21BF" w:rsidP="00284373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기본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입력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양식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태그</w:t>
      </w:r>
    </w:p>
    <w:p w:rsidR="00284373" w:rsidRDefault="00284373" w:rsidP="00284373">
      <w:pPr>
        <w:numPr>
          <w:ilvl w:val="2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input 태그를 사용한다</w:t>
      </w:r>
    </w:p>
    <w:p w:rsidR="00000000" w:rsidRPr="00284373" w:rsidRDefault="00AD21BF" w:rsidP="00284373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textarea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태그</w:t>
      </w:r>
    </w:p>
    <w:p w:rsidR="00000000" w:rsidRDefault="00AD21BF" w:rsidP="00284373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 xml:space="preserve">select </w:t>
      </w:r>
      <w:r w:rsidRPr="00284373">
        <w:rPr>
          <w:rFonts w:ascii="굴림" w:eastAsia="굴림" w:hAnsi="굴림" w:cs="굴림" w:hint="eastAsia"/>
          <w:color w:val="660033"/>
          <w:sz w:val="48"/>
          <w:szCs w:val="24"/>
        </w:rPr>
        <w:t>태그</w:t>
      </w:r>
    </w:p>
    <w:p w:rsidR="00284373" w:rsidRPr="00284373" w:rsidRDefault="00284373" w:rsidP="00284373">
      <w:p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 w:hint="eastAsia"/>
          <w:color w:val="660033"/>
          <w:sz w:val="48"/>
          <w:szCs w:val="24"/>
        </w:rPr>
      </w:pPr>
    </w:p>
    <w:p w:rsidR="00284373" w:rsidRPr="00284373" w:rsidRDefault="00284373" w:rsidP="00284373">
      <w:pPr>
        <w:kinsoku w:val="0"/>
        <w:wordWrap w:val="0"/>
        <w:overflowPunct w:val="0"/>
        <w:spacing w:after="0" w:line="240" w:lineRule="auto"/>
        <w:textAlignment w:val="baseline"/>
        <w:rPr>
          <w:rFonts w:ascii="HY견고딕" w:eastAsia="HY견고딕" w:hAnsi="굴림"/>
          <w:color w:val="000000" w:themeColor="text1"/>
          <w:kern w:val="24"/>
          <w:sz w:val="48"/>
          <w:szCs w:val="48"/>
        </w:rPr>
      </w:pPr>
      <w:r w:rsidRPr="00284373">
        <w:rPr>
          <w:rFonts w:ascii="HY견고딕" w:eastAsia="HY견고딕" w:hAnsi="굴림" w:hint="eastAsia"/>
          <w:color w:val="000000" w:themeColor="text1"/>
          <w:kern w:val="24"/>
          <w:sz w:val="48"/>
          <w:szCs w:val="48"/>
        </w:rPr>
        <w:t>공간 분할 태그</w:t>
      </w:r>
    </w:p>
    <w:p w:rsidR="00000000" w:rsidRDefault="00AD21BF" w:rsidP="0058724C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공간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분할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태그는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레이아웃을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생성할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때에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사용한다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.</w:t>
      </w:r>
    </w:p>
    <w:p w:rsidR="00000000" w:rsidRPr="0058724C" w:rsidRDefault="00AD21BF" w:rsidP="0058724C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기본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공간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분할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태그</w:t>
      </w:r>
    </w:p>
    <w:p w:rsidR="0058724C" w:rsidRDefault="00AD21BF" w:rsidP="0058724C">
      <w:pPr>
        <w:numPr>
          <w:ilvl w:val="2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HTML5 </w:t>
      </w:r>
      <w:r w:rsidR="0058724C">
        <w:rPr>
          <w:rFonts w:ascii="굴림" w:eastAsia="굴림" w:hAnsi="굴림" w:cs="굴림" w:hint="eastAsia"/>
          <w:color w:val="660033"/>
          <w:sz w:val="48"/>
          <w:szCs w:val="24"/>
        </w:rPr>
        <w:t>이전부터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사용</w:t>
      </w:r>
      <w:r w:rsid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:  div, span</w:t>
      </w:r>
    </w:p>
    <w:p w:rsidR="00000000" w:rsidRPr="0058724C" w:rsidRDefault="00AD21BF" w:rsidP="0058724C">
      <w:pPr>
        <w:numPr>
          <w:ilvl w:val="3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div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태그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: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블록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형식으로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공간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분할</w:t>
      </w:r>
    </w:p>
    <w:p w:rsidR="00000000" w:rsidRDefault="00AD21BF" w:rsidP="0058724C">
      <w:pPr>
        <w:numPr>
          <w:ilvl w:val="3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span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태그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: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인라인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형식으로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공간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분할</w:t>
      </w:r>
    </w:p>
    <w:p w:rsidR="00000000" w:rsidRPr="0058724C" w:rsidRDefault="00AD21BF" w:rsidP="0058724C">
      <w:pPr>
        <w:numPr>
          <w:ilvl w:val="1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HTML5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는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다음과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같은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시멘틱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공간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분할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태그를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가지고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 xml:space="preserve"> 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있다</w:t>
      </w:r>
      <w:r w:rsidRPr="0058724C">
        <w:rPr>
          <w:rFonts w:ascii="굴림" w:eastAsia="굴림" w:hAnsi="굴림" w:cs="굴림" w:hint="eastAsia"/>
          <w:color w:val="660033"/>
          <w:sz w:val="48"/>
          <w:szCs w:val="24"/>
        </w:rPr>
        <w:t>.</w:t>
      </w:r>
    </w:p>
    <w:p w:rsidR="0058724C" w:rsidRPr="0058724C" w:rsidRDefault="0058724C" w:rsidP="0058724C">
      <w:pPr>
        <w:numPr>
          <w:ilvl w:val="2"/>
          <w:numId w:val="3"/>
        </w:numPr>
        <w:kinsoku w:val="0"/>
        <w:wordWrap w:val="0"/>
        <w:overflowPunct w:val="0"/>
        <w:spacing w:after="0" w:line="240" w:lineRule="auto"/>
        <w:textAlignment w:val="baseline"/>
        <w:rPr>
          <w:rFonts w:ascii="굴림" w:eastAsia="굴림" w:hAnsi="굴림" w:cs="굴림"/>
          <w:color w:val="660033"/>
          <w:sz w:val="48"/>
          <w:szCs w:val="24"/>
        </w:rPr>
      </w:pPr>
      <w:r>
        <w:rPr>
          <w:rFonts w:ascii="굴림" w:eastAsia="굴림" w:hAnsi="굴림" w:cs="굴림"/>
          <w:color w:val="660033"/>
          <w:sz w:val="48"/>
          <w:szCs w:val="24"/>
        </w:rPr>
        <w:t>header, nav,aside,section,article,footer</w:t>
      </w:r>
    </w:p>
    <w:p w:rsidR="001F6A0A" w:rsidRPr="00E700EB" w:rsidRDefault="001F6A0A">
      <w:pPr>
        <w:rPr>
          <w:rFonts w:hint="eastAsia"/>
        </w:rPr>
      </w:pPr>
      <w:bookmarkStart w:id="0" w:name="_GoBack"/>
      <w:bookmarkEnd w:id="0"/>
    </w:p>
    <w:sectPr w:rsidR="001F6A0A" w:rsidRPr="00E700EB">
      <w:headerReference w:type="default" r:id="rId11"/>
      <w:footerReference w:type="even" r:id="rId12"/>
      <w:footerReference w:type="default" r:id="rId13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1BF" w:rsidRDefault="00AD21BF">
      <w:pPr>
        <w:spacing w:after="0" w:line="240" w:lineRule="auto"/>
      </w:pPr>
      <w:r>
        <w:separator/>
      </w:r>
    </w:p>
  </w:endnote>
  <w:endnote w:type="continuationSeparator" w:id="0">
    <w:p w:rsidR="00AD21BF" w:rsidRDefault="00AD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A0A" w:rsidRDefault="001F6A0A">
    <w:pPr>
      <w:jc w:val="right"/>
    </w:pPr>
  </w:p>
  <w:p w:rsidR="001F6A0A" w:rsidRDefault="00AD21B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  <w:r>
      <w:fldChar w:fldCharType="end"/>
    </w:r>
    <w:r>
      <w:rPr>
        <w:lang w:val="ko-KR"/>
      </w:rPr>
      <w:t xml:space="preserve"> </w:t>
    </w:r>
    <w:r>
      <w:rPr>
        <w:color w:val="E68422" w:themeColor="accent3"/>
      </w:rPr>
      <w:sym w:font="Wingdings 2" w:char="F097"/>
    </w:r>
    <w:r>
      <w:rPr>
        <w:lang w:val="ko-KR"/>
      </w:rPr>
      <w:t xml:space="preserve"> </w:t>
    </w:r>
  </w:p>
  <w:p w:rsidR="001F6A0A" w:rsidRDefault="00AD21BF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그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37111EA" id="그룹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6A0A" w:rsidRDefault="001F6A0A">
    <w:pPr>
      <w:pStyle w:val="a6"/>
      <w:rPr>
        <w:sz w:val="2"/>
        <w:szCs w:val="2"/>
      </w:rPr>
    </w:pPr>
  </w:p>
  <w:p w:rsidR="001F6A0A" w:rsidRDefault="001F6A0A"/>
  <w:p w:rsidR="001F6A0A" w:rsidRDefault="001F6A0A"/>
  <w:p w:rsidR="001F6A0A" w:rsidRDefault="001F6A0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A0A" w:rsidRDefault="00AD21BF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</w:instrText>
    </w:r>
    <w:r>
      <w:rPr>
        <w:color w:val="6076B4" w:themeColor="accent1"/>
      </w:rPr>
      <w:instrText>제목</w:instrText>
    </w:r>
    <w:r>
      <w:rPr>
        <w:color w:val="6076B4" w:themeColor="accent1"/>
      </w:rPr>
      <w:instrText xml:space="preserve"> 1"</w:instrTex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58724C" w:rsidRPr="0058724C">
      <w:rPr>
        <w:noProof/>
        <w:color w:val="6076B4" w:themeColor="accent1"/>
        <w:lang w:val="ko-KR"/>
      </w:rPr>
      <w:t>2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1BF" w:rsidRDefault="00AD21BF">
      <w:pPr>
        <w:spacing w:after="0" w:line="240" w:lineRule="auto"/>
      </w:pPr>
      <w:r>
        <w:separator/>
      </w:r>
    </w:p>
  </w:footnote>
  <w:footnote w:type="continuationSeparator" w:id="0">
    <w:p w:rsidR="00AD21BF" w:rsidRDefault="00AD2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제목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6A0A" w:rsidRDefault="00864745">
        <w:pPr>
          <w:spacing w:after="0"/>
          <w:jc w:val="center"/>
          <w:rPr>
            <w:color w:val="E4E9EF" w:themeColor="background2"/>
          </w:rPr>
        </w:pPr>
        <w:r>
          <w:rPr>
            <w:rFonts w:hint="eastAsia"/>
            <w:color w:val="6076B4" w:themeColor="accent1"/>
          </w:rPr>
          <w:t xml:space="preserve">HTML5 </w:t>
        </w:r>
        <w:r>
          <w:rPr>
            <w:rFonts w:hint="eastAsia"/>
            <w:color w:val="6076B4" w:themeColor="accent1"/>
          </w:rPr>
          <w:t>태그</w:t>
        </w:r>
        <w:r>
          <w:rPr>
            <w:rFonts w:hint="eastAsia"/>
            <w:color w:val="6076B4" w:themeColor="accent1"/>
          </w:rPr>
          <w:t xml:space="preserve"> </w:t>
        </w:r>
        <w:r>
          <w:rPr>
            <w:rFonts w:hint="eastAsia"/>
            <w:color w:val="6076B4" w:themeColor="accent1"/>
          </w:rPr>
          <w:t>기본</w:t>
        </w:r>
      </w:p>
    </w:sdtContent>
  </w:sdt>
  <w:p w:rsidR="001F6A0A" w:rsidRDefault="00AD21BF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ko-KR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499"/>
    <w:multiLevelType w:val="hybridMultilevel"/>
    <w:tmpl w:val="F6942132"/>
    <w:lvl w:ilvl="0" w:tplc="E34682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2659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B26A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625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8CB7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C27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2CA4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8EE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34D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36DC"/>
    <w:multiLevelType w:val="hybridMultilevel"/>
    <w:tmpl w:val="B414D530"/>
    <w:lvl w:ilvl="0" w:tplc="28B06B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AF2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471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0699D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8CE5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CC0A4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03B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C8CB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54043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EE5"/>
    <w:multiLevelType w:val="hybridMultilevel"/>
    <w:tmpl w:val="0DDAC6DC"/>
    <w:lvl w:ilvl="0" w:tplc="82D492E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E43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643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DC3F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5C30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DCA5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56B9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6473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8AF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12D44"/>
    <w:multiLevelType w:val="hybridMultilevel"/>
    <w:tmpl w:val="9AC296FC"/>
    <w:lvl w:ilvl="0" w:tplc="AC060A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B42F3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2AB9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7A6C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BA674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E83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619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62F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F24B4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533CE"/>
    <w:multiLevelType w:val="hybridMultilevel"/>
    <w:tmpl w:val="6D5820B2"/>
    <w:lvl w:ilvl="0" w:tplc="A9441D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AA0C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453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5687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7C8B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6C62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68B3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B0D4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74671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A2D7B"/>
    <w:multiLevelType w:val="hybridMultilevel"/>
    <w:tmpl w:val="08DC5160"/>
    <w:lvl w:ilvl="0" w:tplc="29D053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20CF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782E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47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43C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EA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D645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C4C6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A9E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265E3"/>
    <w:multiLevelType w:val="hybridMultilevel"/>
    <w:tmpl w:val="0F104EC8"/>
    <w:lvl w:ilvl="0" w:tplc="DBAC09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652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475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C0D0A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60ED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86F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D01E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A21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6E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B787C"/>
    <w:multiLevelType w:val="hybridMultilevel"/>
    <w:tmpl w:val="F0F6C1D8"/>
    <w:lvl w:ilvl="0" w:tplc="FBBE63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3EC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142D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1876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BCC2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1A12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2A6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7ADE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4C1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20AD5"/>
    <w:multiLevelType w:val="hybridMultilevel"/>
    <w:tmpl w:val="8548A492"/>
    <w:lvl w:ilvl="0" w:tplc="0FA486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D4BD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E0A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86B44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894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85B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6C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0A6D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E02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8352C"/>
    <w:multiLevelType w:val="hybridMultilevel"/>
    <w:tmpl w:val="188033C6"/>
    <w:lvl w:ilvl="0" w:tplc="A4388C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CF81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22D3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6879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835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91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BE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7ECD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F0D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B09E5"/>
    <w:multiLevelType w:val="hybridMultilevel"/>
    <w:tmpl w:val="9A623200"/>
    <w:lvl w:ilvl="0" w:tplc="A028C7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EEE3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2E5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5274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7642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9CBA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5ABB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CCE6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9C87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800A9"/>
    <w:multiLevelType w:val="hybridMultilevel"/>
    <w:tmpl w:val="EA4637B6"/>
    <w:lvl w:ilvl="0" w:tplc="D1B0FEC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BE964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44881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F683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C8B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07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E04B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AF1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F66E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2738A"/>
    <w:multiLevelType w:val="hybridMultilevel"/>
    <w:tmpl w:val="A39C3474"/>
    <w:lvl w:ilvl="0" w:tplc="9D7AD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90B4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C66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AAD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6670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4AC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CC4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CE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C4C0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46952"/>
    <w:multiLevelType w:val="hybridMultilevel"/>
    <w:tmpl w:val="86364A20"/>
    <w:lvl w:ilvl="0" w:tplc="0AACED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80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84807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D241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CB2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DEF81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21E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086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20B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45D61"/>
    <w:multiLevelType w:val="hybridMultilevel"/>
    <w:tmpl w:val="3C862DE2"/>
    <w:lvl w:ilvl="0" w:tplc="C690F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CFAD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608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7478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3240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0BC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FC54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4A8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6A2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078C9"/>
    <w:multiLevelType w:val="hybridMultilevel"/>
    <w:tmpl w:val="F1B2BFAE"/>
    <w:lvl w:ilvl="0" w:tplc="14A212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E413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7406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2A1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40FB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304A5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8280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4CBF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44FC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0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13"/>
  </w:num>
  <w:num w:numId="10">
    <w:abstractNumId w:val="8"/>
  </w:num>
  <w:num w:numId="11">
    <w:abstractNumId w:val="11"/>
  </w:num>
  <w:num w:numId="12">
    <w:abstractNumId w:val="15"/>
  </w:num>
  <w:num w:numId="13">
    <w:abstractNumId w:val="0"/>
  </w:num>
  <w:num w:numId="14">
    <w:abstractNumId w:val="12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45"/>
    <w:rsid w:val="001F6A0A"/>
    <w:rsid w:val="00284373"/>
    <w:rsid w:val="0058724C"/>
    <w:rsid w:val="00864745"/>
    <w:rsid w:val="00AD21BF"/>
    <w:rsid w:val="00E7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FE559"/>
  <w15:docId w15:val="{60DE93BC-45A6-4F60-970E-8E123A9F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a3">
    <w:name w:val="Title"/>
    <w:basedOn w:val="a"/>
    <w:next w:val="a"/>
    <w:link w:val="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a5">
    <w:name w:val="header"/>
    <w:basedOn w:val="a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0"/>
    <w:link w:val="a5"/>
    <w:uiPriority w:val="99"/>
    <w:rPr>
      <w:rFonts w:eastAsiaTheme="minorEastAsia"/>
    </w:rPr>
  </w:style>
  <w:style w:type="paragraph" w:styleId="a6">
    <w:name w:val="No Spacing"/>
    <w:link w:val="Char2"/>
    <w:uiPriority w:val="1"/>
    <w:qFormat/>
    <w:pPr>
      <w:spacing w:after="0" w:line="240" w:lineRule="auto"/>
    </w:pPr>
  </w:style>
  <w:style w:type="character" w:customStyle="1" w:styleId="Char2">
    <w:name w:val="간격 없음 Char"/>
    <w:basedOn w:val="a0"/>
    <w:link w:val="a6"/>
    <w:uiPriority w:val="1"/>
  </w:style>
  <w:style w:type="paragraph" w:styleId="a7">
    <w:name w:val="Balloon Text"/>
    <w:basedOn w:val="a"/>
    <w:link w:val="Char3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customStyle="1" w:styleId="Char3">
    <w:name w:val="풍선 도움말 텍스트 Char"/>
    <w:basedOn w:val="a0"/>
    <w:link w:val="a7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Emphasis"/>
    <w:basedOn w:val="a0"/>
    <w:uiPriority w:val="20"/>
    <w:qFormat/>
    <w:rPr>
      <w:i/>
      <w:iCs/>
      <w:color w:val="auto"/>
    </w:rPr>
  </w:style>
  <w:style w:type="paragraph" w:styleId="ab">
    <w:name w:val="List Paragraph"/>
    <w:basedOn w:val="a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ac">
    <w:name w:val="Quote"/>
    <w:basedOn w:val="a"/>
    <w:next w:val="a"/>
    <w:link w:val="Char4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eastAsiaTheme="majorEastAsia" w:hAnsiTheme="majorHAnsi"/>
      <w:i/>
      <w:iCs/>
      <w:color w:val="6076B4" w:themeColor="accent1"/>
      <w:sz w:val="24"/>
    </w:rPr>
  </w:style>
  <w:style w:type="character" w:customStyle="1" w:styleId="Char4">
    <w:name w:val="인용 Char"/>
    <w:basedOn w:val="a0"/>
    <w:link w:val="ac"/>
    <w:uiPriority w:val="29"/>
    <w:rPr>
      <w:rFonts w:asciiTheme="majorHAnsi" w:eastAsiaTheme="majorEastAsia" w:hAnsiTheme="majorHAnsi"/>
      <w:i/>
      <w:iCs/>
      <w:color w:val="auto"/>
      <w:sz w:val="24"/>
    </w:rPr>
  </w:style>
  <w:style w:type="paragraph" w:styleId="ad">
    <w:name w:val="Intense Quote"/>
    <w:basedOn w:val="a"/>
    <w:next w:val="a"/>
    <w:link w:val="Char5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har5">
    <w:name w:val="강한 인용 Char"/>
    <w:basedOn w:val="a0"/>
    <w:link w:val="ad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ae">
    <w:name w:val="Subtle Emphasis"/>
    <w:basedOn w:val="a0"/>
    <w:uiPriority w:val="19"/>
    <w:qFormat/>
    <w:rPr>
      <w:i/>
      <w:iCs/>
      <w:color w:val="auto"/>
    </w:rPr>
  </w:style>
  <w:style w:type="character" w:styleId="af">
    <w:name w:val="Intense Emphasis"/>
    <w:basedOn w:val="a0"/>
    <w:uiPriority w:val="21"/>
    <w:qFormat/>
    <w:rPr>
      <w:b/>
      <w:bCs/>
      <w:i/>
      <w:iCs/>
      <w:caps w:val="0"/>
      <w:smallCaps w:val="0"/>
      <w:color w:val="auto"/>
    </w:rPr>
  </w:style>
  <w:style w:type="character" w:styleId="af0">
    <w:name w:val="Subtle Reference"/>
    <w:basedOn w:val="a0"/>
    <w:uiPriority w:val="31"/>
    <w:qFormat/>
    <w:rPr>
      <w:smallCaps/>
      <w:color w:val="auto"/>
      <w:u w:val="single"/>
    </w:rPr>
  </w:style>
  <w:style w:type="character" w:styleId="af1">
    <w:name w:val="Intense Reference"/>
    <w:basedOn w:val="a0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af2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af3">
    <w:name w:val="Placeholder Text"/>
    <w:basedOn w:val="a0"/>
    <w:uiPriority w:val="99"/>
    <w:semiHidden/>
    <w:rPr>
      <w:color w:val="808080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2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1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71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001">
          <w:marLeft w:val="85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139">
          <w:marLeft w:val="85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1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91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2561">
          <w:marLeft w:val="85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5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0623">
          <w:marLeft w:val="85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8237">
          <w:marLeft w:val="85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736">
          <w:marLeft w:val="85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621">
          <w:marLeft w:val="85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0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jin\AppData\Roaming\Microsoft\Templates\&#48372;&#44256;&#49436;(&#51076;&#50896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F90556E615444D99D58BD28D8C8D6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F64C34-D916-43BF-BFB2-100EE855B9E0}"/>
      </w:docPartPr>
      <w:docPartBody>
        <w:p w:rsidR="00000000" w:rsidRDefault="0045424B">
          <w:pPr>
            <w:pStyle w:val="2FF90556E615444D99D58BD28D8C8D6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]</w:t>
          </w:r>
        </w:p>
      </w:docPartBody>
    </w:docPart>
    <w:docPart>
      <w:docPartPr>
        <w:name w:val="CE858ED3167E4957A441ADE2600C0C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E17220-A663-407B-B43F-0B339D01F958}"/>
      </w:docPartPr>
      <w:docPartBody>
        <w:p w:rsidR="00000000" w:rsidRDefault="0045424B">
          <w:pPr>
            <w:pStyle w:val="CE858ED3167E4957A441ADE2600C0CD9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부제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입력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ko-KR"/>
            </w:rPr>
            <w:t>]</w:t>
          </w:r>
        </w:p>
      </w:docPartBody>
    </w:docPart>
    <w:docPart>
      <w:docPartPr>
        <w:name w:val="6746E207F9704C4099E62A74041A531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D5B3930-8B79-4CBB-9EB4-AFCE1626F73F}"/>
      </w:docPartPr>
      <w:docPartBody>
        <w:p w:rsidR="00000000" w:rsidRDefault="009C3EB5" w:rsidP="009C3EB5">
          <w:pPr>
            <w:pStyle w:val="6746E207F9704C4099E62A74041A5318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B5"/>
    <w:rsid w:val="0045424B"/>
    <w:rsid w:val="009C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360" w:after="0" w:line="240" w:lineRule="auto"/>
      <w:jc w:val="left"/>
      <w:outlineLvl w:val="0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120" w:after="0" w:line="240" w:lineRule="auto"/>
      <w:jc w:val="left"/>
      <w:outlineLvl w:val="1"/>
    </w:pPr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F90556E615444D99D58BD28D8C8D6D">
    <w:name w:val="2FF90556E615444D99D58BD28D8C8D6D"/>
    <w:pPr>
      <w:widowControl w:val="0"/>
      <w:wordWrap w:val="0"/>
      <w:autoSpaceDE w:val="0"/>
      <w:autoSpaceDN w:val="0"/>
    </w:pPr>
  </w:style>
  <w:style w:type="paragraph" w:customStyle="1" w:styleId="CE858ED3167E4957A441ADE2600C0CD9">
    <w:name w:val="CE858ED3167E4957A441ADE2600C0CD9"/>
    <w:pPr>
      <w:widowControl w:val="0"/>
      <w:wordWrap w:val="0"/>
      <w:autoSpaceDE w:val="0"/>
      <w:autoSpaceDN w:val="0"/>
    </w:pPr>
  </w:style>
  <w:style w:type="paragraph" w:customStyle="1" w:styleId="A3C81175F0B443A0815519CB021B9B97">
    <w:name w:val="A3C81175F0B443A0815519CB021B9B97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i/>
      <w:color w:val="5B9BD5" w:themeColor="accent1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Cs/>
      <w:color w:val="44546A" w:themeColor="text2"/>
      <w:kern w:val="0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</w:rPr>
  </w:style>
  <w:style w:type="paragraph" w:customStyle="1" w:styleId="96D6BCB5DF3741CA840E01495ED3278D">
    <w:name w:val="96D6BCB5DF3741CA840E01495ED3278D"/>
    <w:pPr>
      <w:widowControl w:val="0"/>
      <w:wordWrap w:val="0"/>
      <w:autoSpaceDE w:val="0"/>
      <w:autoSpaceDN w:val="0"/>
    </w:pPr>
  </w:style>
  <w:style w:type="paragraph" w:customStyle="1" w:styleId="116BA46E37754F618FEFD318144954A9">
    <w:name w:val="116BA46E37754F618FEFD318144954A9"/>
    <w:rsid w:val="009C3EB5"/>
    <w:pPr>
      <w:widowControl w:val="0"/>
      <w:wordWrap w:val="0"/>
      <w:autoSpaceDE w:val="0"/>
      <w:autoSpaceDN w:val="0"/>
    </w:pPr>
  </w:style>
  <w:style w:type="paragraph" w:customStyle="1" w:styleId="6746E207F9704C4099E62A74041A5318">
    <w:name w:val="6746E207F9704C4099E62A74041A5318"/>
    <w:rsid w:val="009C3EB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CoverPageProperties xmlns="http://schemas.microsoft.com/office/2006/coverPageProps">
  <PublishDate/>
  <Abstract>HTML5 기본 용어 정리</Abstract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17F7F-A48E-43D3-8792-1534AC3423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2FCE24AE-D29B-4C0F-A2DE-72546CEC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보고서(임원 디자인).dotx</Template>
  <TotalTime>19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HTML5 태그 기본</vt:lpstr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HTML5 태그 기본</dc:title>
  <dc:subject>HTML5를 공부하려면 알아야 하는 용어 : 태그(Tag), 요소(Element), 속성(Attribute)</dc:subject>
  <dc:creator>hojin</dc:creator>
  <cp:keywords/>
  <cp:lastModifiedBy>hojin</cp:lastModifiedBy>
  <cp:revision>4</cp:revision>
  <dcterms:created xsi:type="dcterms:W3CDTF">2017-06-27T08:13:00Z</dcterms:created>
  <dcterms:modified xsi:type="dcterms:W3CDTF">2017-06-27T08:32:00Z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